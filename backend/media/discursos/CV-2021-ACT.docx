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rPr>
                <w:sz w:val="32"/>
              </w:rPr>
              <w:alias w:val="Su nombre:"/>
              <w:tag w:val="Su nombre:"/>
              <w:id w:val="-1220516334"/>
              <w:placeholder>
                <w:docPart w:val="531ACA6920DFF346AF2A8FF04943A23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271963" w:rsidP="003856C9">
                <w:pPr>
                  <w:pStyle w:val="Ttulo1"/>
                </w:pPr>
                <w:r w:rsidRPr="00B12D90">
                  <w:rPr>
                    <w:sz w:val="32"/>
                  </w:rPr>
                  <w:t>Agustin rivero ibáñez</w:t>
                </w:r>
                <w:r w:rsidR="00B12D90" w:rsidRPr="00B12D90">
                  <w:rPr>
                    <w:sz w:val="32"/>
                  </w:rPr>
                  <w:br/>
                </w:r>
                <w:r w:rsidR="00B12D90">
                  <w:rPr>
                    <w:sz w:val="32"/>
                  </w:rPr>
                  <w:t>(</w:t>
                </w:r>
                <w:r w:rsidR="00B12D90" w:rsidRPr="00B12D90">
                  <w:rPr>
                    <w:sz w:val="32"/>
                  </w:rPr>
                  <w:t>17-04-1996</w:t>
                </w:r>
                <w:r w:rsidR="00B12D90">
                  <w:rPr>
                    <w:sz w:val="32"/>
                  </w:rPr>
                  <w:t>)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8D24D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5E12578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8D24D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71963" w:rsidP="00441EB9">
                  <w:pPr>
                    <w:pStyle w:val="Ttulo3"/>
                  </w:pPr>
                  <w:r>
                    <w:t>AGUSRIVE96@GMAIL.COM</w:t>
                  </w:r>
                </w:p>
              </w:tc>
            </w:tr>
            <w:tr w:rsidR="00441EB9" w:rsidRPr="005152F2" w:rsidTr="008D24D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918EFC8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8D24D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71963" w:rsidP="00441EB9">
                  <w:pPr>
                    <w:pStyle w:val="Ttulo3"/>
                  </w:pPr>
                  <w:r>
                    <w:t>+34 628 773 284</w:t>
                  </w:r>
                </w:p>
              </w:tc>
            </w:tr>
            <w:tr w:rsidR="00441EB9" w:rsidRPr="005152F2" w:rsidTr="008D24D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F6BE47D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">
      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8D24D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71963" w:rsidP="00441EB9">
                  <w:pPr>
                    <w:pStyle w:val="Ttulo3"/>
                  </w:pPr>
                  <w:r>
                    <w:t>AGUSTIN RIVERO IBÁÑEZ</w:t>
                  </w:r>
                </w:p>
              </w:tc>
            </w:tr>
            <w:tr w:rsidR="00441EB9" w:rsidRPr="005152F2" w:rsidTr="008D24DE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Default="00271963" w:rsidP="00441EB9">
                  <w:pPr>
                    <w:pStyle w:val="Ttulo3"/>
                  </w:pPr>
                  <w:r>
                    <w:t>GITHUB</w:t>
                  </w:r>
                </w:p>
                <w:p w:rsidR="00271963" w:rsidRPr="00441EB9" w:rsidRDefault="00271963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271963">
                    <w:rPr>
                      <w:rFonts w:asciiTheme="minorHAnsi" w:eastAsiaTheme="minorHAnsi" w:hAnsiTheme="minorHAnsi" w:cstheme="minorBidi"/>
                      <w:caps w:val="0"/>
                      <w:szCs w:val="20"/>
                      <w:lang w:bidi="es-ES"/>
                    </w:rPr>
                    <w:t>https://github.com/agusrivero</w:t>
                  </w:r>
                </w:p>
              </w:tc>
            </w:tr>
            <w:tr w:rsidR="00463463" w:rsidRPr="005152F2" w:rsidTr="008D24DE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8D24DE" w:rsidP="0043426C">
                  <w:pPr>
                    <w:pStyle w:val="Ttulo3"/>
                  </w:pPr>
                  <w:r>
                    <w:t>¿CÓMO SOY?</w:t>
                  </w:r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9F8A080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271963" w:rsidP="00271963">
                  <w:pPr>
                    <w:jc w:val="both"/>
                  </w:pPr>
                  <w:r>
                    <w:rPr>
                      <w:lang w:bidi="es-ES"/>
                    </w:rPr>
                    <w:t xml:space="preserve">Soy una </w:t>
                  </w:r>
                  <w:r w:rsidRPr="00271963">
                    <w:rPr>
                      <w:lang w:bidi="es-ES"/>
                    </w:rPr>
                    <w:t>persona trabajadora, con pasión por aprender y sin miedo a enfrentarse a nuevos desafíos. Me considero una persona resolutiva, que busca la forma de resolver los problemas sin importar el esfuerzo que estos co</w:t>
                  </w:r>
                  <w:r>
                    <w:rPr>
                      <w:lang w:bidi="es-ES"/>
                    </w:rPr>
                    <w:t>nl</w:t>
                  </w:r>
                  <w:r w:rsidRPr="00271963">
                    <w:rPr>
                      <w:lang w:bidi="es-ES"/>
                    </w:rPr>
                    <w:t>leven.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8D24DE">
              <w:trPr>
                <w:trHeight w:val="5138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614F63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C1A58FFF21CC884D82D6C6A7940442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271963" w:rsidRDefault="00271963" w:rsidP="00271963">
                  <w:pPr>
                    <w:pStyle w:val="Ttulo4"/>
                  </w:pPr>
                  <w:r>
                    <w:t>FREELANCE WEB DEVELOPER</w:t>
                  </w:r>
                </w:p>
                <w:p w:rsidR="00271963" w:rsidRDefault="00271963" w:rsidP="00271963">
                  <w:r>
                    <w:t>Enero 2017 – Actualmente</w:t>
                  </w:r>
                </w:p>
                <w:p w:rsidR="00271963" w:rsidRDefault="00271963" w:rsidP="008D24DE">
                  <w:r>
                    <w:t xml:space="preserve">Desarrollo de aplicaciones web Full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, haciendo uso de diversas tecnologías dependiendo de las solicitudes del cliente. Los principales proyectos han sido utilizando: Django y </w:t>
                  </w:r>
                  <w:proofErr w:type="spellStart"/>
                  <w:r>
                    <w:t>Node</w:t>
                  </w:r>
                  <w:proofErr w:type="spellEnd"/>
                  <w:r>
                    <w:t xml:space="preserve"> JS para el back-</w:t>
                  </w:r>
                  <w:proofErr w:type="spellStart"/>
                  <w:r>
                    <w:t>end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React</w:t>
                  </w:r>
                  <w:proofErr w:type="spellEnd"/>
                  <w:r>
                    <w:t xml:space="preserve">, Angular, HTML 5 y CSS para el </w:t>
                  </w:r>
                  <w:proofErr w:type="spellStart"/>
                  <w:r>
                    <w:t>front-end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React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Native</w:t>
                  </w:r>
                  <w:proofErr w:type="spellEnd"/>
                  <w:r>
                    <w:t xml:space="preserve"> para el desarrollo de aplicaciones móviles.</w:t>
                  </w:r>
                </w:p>
                <w:p w:rsidR="007B2F5C" w:rsidRPr="0043426C" w:rsidRDefault="00271963" w:rsidP="0043426C">
                  <w:pPr>
                    <w:pStyle w:val="Ttulo4"/>
                  </w:pPr>
                  <w:r>
                    <w:t>COORDINADOR POLÍTICO, SENADO DE ESPAÑA</w:t>
                  </w:r>
                </w:p>
                <w:p w:rsidR="007B2F5C" w:rsidRPr="005152F2" w:rsidRDefault="00271963" w:rsidP="007B2F5C">
                  <w:pPr>
                    <w:pStyle w:val="Ttulo5"/>
                  </w:pPr>
                  <w:r>
                    <w:t>Octubre 2020 - Actualmente</w:t>
                  </w:r>
                </w:p>
                <w:p w:rsidR="008F6337" w:rsidRDefault="00271963" w:rsidP="00271963">
                  <w:pPr>
                    <w:rPr>
                      <w:lang w:bidi="es-ES"/>
                    </w:rPr>
                  </w:pPr>
                  <w:r w:rsidRPr="00271963">
                    <w:rPr>
                      <w:lang w:bidi="es-ES"/>
                    </w:rPr>
                    <w:t>Coordinación de las gestiones y procesos que se han de llevar a cabo dentro de un Grupo Parlamentario en el Senado de España</w:t>
                  </w:r>
                  <w:r w:rsidR="008D24DE">
                    <w:rPr>
                      <w:lang w:bidi="es-ES"/>
                    </w:rPr>
                    <w:t>.</w:t>
                  </w:r>
                </w:p>
                <w:p w:rsidR="00271963" w:rsidRPr="0043426C" w:rsidRDefault="00271963" w:rsidP="00271963">
                  <w:pPr>
                    <w:pStyle w:val="Ttulo4"/>
                  </w:pPr>
                  <w:r>
                    <w:t>consultor de riesgos de ciberseguridad, deloitte</w:t>
                  </w:r>
                </w:p>
                <w:p w:rsidR="00271963" w:rsidRPr="005152F2" w:rsidRDefault="00271963" w:rsidP="00271963">
                  <w:pPr>
                    <w:pStyle w:val="Ttulo5"/>
                  </w:pPr>
                  <w:r>
                    <w:t>Julio 2019 – Septiembre 2020</w:t>
                  </w:r>
                </w:p>
                <w:p w:rsidR="00271963" w:rsidRDefault="00271963" w:rsidP="008D24DE">
                  <w:pPr>
                    <w:rPr>
                      <w:lang w:bidi="es-ES"/>
                    </w:rPr>
                  </w:pPr>
                  <w:r w:rsidRPr="00271963">
                    <w:rPr>
                      <w:lang w:bidi="es-ES"/>
                    </w:rPr>
                    <w:t>Consultor especializado en riesgos de Ciberseguridad, orientado en el estudio y análisis de las capacidades de ciberseguridad.</w:t>
                  </w:r>
                </w:p>
              </w:tc>
            </w:tr>
            <w:tr w:rsidR="008F6337" w:rsidTr="008D24DE">
              <w:trPr>
                <w:trHeight w:val="3460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614F63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BCABB1D659756F4DA309C0CC836A937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43426C" w:rsidRDefault="008D24DE" w:rsidP="002B3890">
                  <w:pPr>
                    <w:pStyle w:val="Ttulo4"/>
                  </w:pPr>
                  <w:r>
                    <w:t>ingeniería de telecomunicaciones, julio 2020</w:t>
                  </w:r>
                </w:p>
                <w:p w:rsidR="008D24DE" w:rsidRDefault="008D24DE" w:rsidP="008D24DE">
                  <w:pPr>
                    <w:pStyle w:val="Ttulo5"/>
                  </w:pPr>
                  <w:r>
                    <w:t>Universidad Politécnica de Madrid.</w:t>
                  </w:r>
                </w:p>
                <w:p w:rsidR="008D24DE" w:rsidRDefault="008D24DE" w:rsidP="008D24DE"/>
                <w:p w:rsidR="008D24DE" w:rsidRDefault="008D24DE" w:rsidP="008D24DE">
                  <w:r w:rsidRPr="008D24DE">
                    <w:rPr>
                      <w:b/>
                    </w:rPr>
                    <w:t>I</w:t>
                  </w:r>
                  <w:r w:rsidRPr="008D24DE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</w:rPr>
                    <w:t>DIOMAS</w:t>
                  </w:r>
                </w:p>
                <w:p w:rsidR="008D24DE" w:rsidRDefault="008D24DE" w:rsidP="008D24DE">
                  <w:r>
                    <w:t xml:space="preserve">Nivel alto de inglés: conversaciones de negocio fluida y entendimiento elevado de las conversaciones. Título: FCE Cambridge </w:t>
                  </w:r>
                  <w:proofErr w:type="spellStart"/>
                  <w:r>
                    <w:t>School</w:t>
                  </w:r>
                  <w:proofErr w:type="spellEnd"/>
                  <w:r>
                    <w:t xml:space="preserve">, ADVANCED </w:t>
                  </w:r>
                  <w:proofErr w:type="spellStart"/>
                  <w:r>
                    <w:t>Level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Ballyhaise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Summer</w:t>
                  </w:r>
                  <w:proofErr w:type="spellEnd"/>
                  <w:r>
                    <w:t xml:space="preserve"> Camp.</w:t>
                  </w:r>
                </w:p>
                <w:p w:rsidR="008D24DE" w:rsidRPr="008D24DE" w:rsidRDefault="008D24DE" w:rsidP="008D24DE">
                  <w:r>
                    <w:t>Nivel medio de francés: capacidad de comprender y mantener conversaciones. Título: B1.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8D24DE" w:rsidP="008F6337">
                  <w:pPr>
                    <w:pStyle w:val="Ttulo2"/>
                  </w:pPr>
                  <w:r>
                    <w:t>otros</w:t>
                  </w:r>
                </w:p>
                <w:p w:rsidR="008D24DE" w:rsidRDefault="008D24DE" w:rsidP="008D24DE">
                  <w:r>
                    <w:t>Actualmente estoy en proceso de creación de una empresa de digitalización de comercios locales y pequeñas empresas. Mi rol en esta “</w:t>
                  </w:r>
                  <w:proofErr w:type="spellStart"/>
                  <w:r>
                    <w:t>start</w:t>
                  </w:r>
                  <w:proofErr w:type="spellEnd"/>
                  <w:r>
                    <w:t>-up” es como CEO y CTO.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271963">
      <w:pPr>
        <w:pStyle w:val="Sinespaciado"/>
        <w:jc w:val="both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F63" w:rsidRDefault="00614F63" w:rsidP="003856C9">
      <w:pPr>
        <w:spacing w:after="0" w:line="240" w:lineRule="auto"/>
      </w:pPr>
      <w:r>
        <w:separator/>
      </w:r>
    </w:p>
  </w:endnote>
  <w:endnote w:type="continuationSeparator" w:id="0">
    <w:p w:rsidR="00614F63" w:rsidRDefault="00614F6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6B5B0E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yTE4x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A68DDB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F63" w:rsidRDefault="00614F63" w:rsidP="003856C9">
      <w:pPr>
        <w:spacing w:after="0" w:line="240" w:lineRule="auto"/>
      </w:pPr>
      <w:r>
        <w:separator/>
      </w:r>
    </w:p>
  </w:footnote>
  <w:footnote w:type="continuationSeparator" w:id="0">
    <w:p w:rsidR="00614F63" w:rsidRDefault="00614F6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3499DE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4jqvBYAAN2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nY2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BFD341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63"/>
    <w:rsid w:val="00052BE1"/>
    <w:rsid w:val="0007412A"/>
    <w:rsid w:val="0010199E"/>
    <w:rsid w:val="001765FE"/>
    <w:rsid w:val="0019561F"/>
    <w:rsid w:val="001B32D2"/>
    <w:rsid w:val="00271963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5E005E"/>
    <w:rsid w:val="00614F63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D24DE"/>
    <w:rsid w:val="008F6337"/>
    <w:rsid w:val="00A42F91"/>
    <w:rsid w:val="00AF1258"/>
    <w:rsid w:val="00B01E52"/>
    <w:rsid w:val="00B12D90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0A3AA"/>
  <w15:chartTrackingRefBased/>
  <w15:docId w15:val="{9C24817A-E8DA-024F-870C-F466AF2A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ustinRivero/Library/Containers/com.microsoft.Word/Data/Library/Application%20Support/Microsoft/Office/16.0/DTS/es-ES%7b34B4567D-1EFA-D34C-9E29-40AA941EF12C%7d/%7b64C16E14-6BBC-2341-8FA6-ACB24272462E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ACA6920DFF346AF2A8FF04943A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21642-0E82-B743-BC96-7C8625AB83EB}"/>
      </w:docPartPr>
      <w:docPartBody>
        <w:p w:rsidR="005A28D2" w:rsidRDefault="00F367F6">
          <w:pPr>
            <w:pStyle w:val="531ACA6920DFF346AF2A8FF04943A238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C1A58FFF21CC884D82D6C6A79404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AD441-907C-9B48-8F26-34F3FEEDC095}"/>
      </w:docPartPr>
      <w:docPartBody>
        <w:p w:rsidR="005A28D2" w:rsidRDefault="00F367F6">
          <w:pPr>
            <w:pStyle w:val="C1A58FFF21CC884D82D6C6A79404424D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BCABB1D659756F4DA309C0CC836A9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D1402-B3EF-BC47-852E-4826CAD049FB}"/>
      </w:docPartPr>
      <w:docPartBody>
        <w:p w:rsidR="005A28D2" w:rsidRDefault="00F367F6">
          <w:pPr>
            <w:pStyle w:val="BCABB1D659756F4DA309C0CC836A9372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F6"/>
    <w:rsid w:val="005A28D2"/>
    <w:rsid w:val="00C34890"/>
    <w:rsid w:val="00F3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ACA6920DFF346AF2A8FF04943A238">
    <w:name w:val="531ACA6920DFF346AF2A8FF04943A238"/>
  </w:style>
  <w:style w:type="paragraph" w:customStyle="1" w:styleId="9430694FDCA0E243A92EEF7E70C41DFC">
    <w:name w:val="9430694FDCA0E243A92EEF7E70C41DFC"/>
  </w:style>
  <w:style w:type="paragraph" w:customStyle="1" w:styleId="41463FE13D15AB4D905260D8C92BB923">
    <w:name w:val="41463FE13D15AB4D905260D8C92BB923"/>
  </w:style>
  <w:style w:type="paragraph" w:customStyle="1" w:styleId="BB9791660B546044965757FB1FD001DA">
    <w:name w:val="BB9791660B546044965757FB1FD001DA"/>
  </w:style>
  <w:style w:type="paragraph" w:customStyle="1" w:styleId="68304F9CFDAF7A489333F7FCF85623D2">
    <w:name w:val="68304F9CFDAF7A489333F7FCF85623D2"/>
  </w:style>
  <w:style w:type="paragraph" w:customStyle="1" w:styleId="2D75E87E032D0F4CB8930FE65A931A2B">
    <w:name w:val="2D75E87E032D0F4CB8930FE65A931A2B"/>
  </w:style>
  <w:style w:type="paragraph" w:customStyle="1" w:styleId="7D61CAD3A5AEBF40B58089796D86B3F6">
    <w:name w:val="7D61CAD3A5AEBF40B58089796D86B3F6"/>
  </w:style>
  <w:style w:type="paragraph" w:customStyle="1" w:styleId="030292EE37F8D64C8EC1860620A7A0E4">
    <w:name w:val="030292EE37F8D64C8EC1860620A7A0E4"/>
  </w:style>
  <w:style w:type="paragraph" w:customStyle="1" w:styleId="3E5CCF9779628E46804702707A5E8943">
    <w:name w:val="3E5CCF9779628E46804702707A5E8943"/>
  </w:style>
  <w:style w:type="paragraph" w:customStyle="1" w:styleId="C1A58FFF21CC884D82D6C6A79404424D">
    <w:name w:val="C1A58FFF21CC884D82D6C6A79404424D"/>
  </w:style>
  <w:style w:type="paragraph" w:customStyle="1" w:styleId="82E4DA7BED62694AA4D89139465943EA">
    <w:name w:val="82E4DA7BED62694AA4D89139465943EA"/>
  </w:style>
  <w:style w:type="paragraph" w:customStyle="1" w:styleId="26D76FF063BC05428A69882E3877A0F2">
    <w:name w:val="26D76FF063BC05428A69882E3877A0F2"/>
  </w:style>
  <w:style w:type="paragraph" w:customStyle="1" w:styleId="5418F0C6AA0CCE4E9BC14F961EC053BB">
    <w:name w:val="5418F0C6AA0CCE4E9BC14F961EC053BB"/>
  </w:style>
  <w:style w:type="paragraph" w:customStyle="1" w:styleId="738225FF08F032469B094646EAB46445">
    <w:name w:val="738225FF08F032469B094646EAB46445"/>
  </w:style>
  <w:style w:type="paragraph" w:customStyle="1" w:styleId="ACB540FC8BF19945B8A33F2223FABC44">
    <w:name w:val="ACB540FC8BF19945B8A33F2223FABC44"/>
  </w:style>
  <w:style w:type="paragraph" w:customStyle="1" w:styleId="995121992C986344AED3C4F7C2E4BDF8">
    <w:name w:val="995121992C986344AED3C4F7C2E4BDF8"/>
  </w:style>
  <w:style w:type="paragraph" w:customStyle="1" w:styleId="BCABB1D659756F4DA309C0CC836A9372">
    <w:name w:val="BCABB1D659756F4DA309C0CC836A9372"/>
  </w:style>
  <w:style w:type="paragraph" w:customStyle="1" w:styleId="356FB420B964CD4A994D76B25A35D09F">
    <w:name w:val="356FB420B964CD4A994D76B25A35D09F"/>
  </w:style>
  <w:style w:type="paragraph" w:customStyle="1" w:styleId="4763E2E9D965084DBA04BF4810220C2B">
    <w:name w:val="4763E2E9D965084DBA04BF4810220C2B"/>
  </w:style>
  <w:style w:type="paragraph" w:customStyle="1" w:styleId="D93ED28B4330474BA12AD95EF643FC4C">
    <w:name w:val="D93ED28B4330474BA12AD95EF643FC4C"/>
  </w:style>
  <w:style w:type="paragraph" w:customStyle="1" w:styleId="F2708F3F57698C449023D57325EA527F">
    <w:name w:val="F2708F3F57698C449023D57325EA527F"/>
  </w:style>
  <w:style w:type="paragraph" w:customStyle="1" w:styleId="F70897CC423B7F468ED34D16FD3B55FE">
    <w:name w:val="F70897CC423B7F468ED34D16FD3B5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{64C16E14-6BBC-2341-8FA6-ACB24272462E}tf16392740.dotx</Template>
  <TotalTime>19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rivero ibáñez
(17-04-1996)</dc:creator>
  <cp:keywords/>
  <dc:description/>
  <cp:lastModifiedBy>AGUSTIN RIVERO IBAÑEZ</cp:lastModifiedBy>
  <cp:revision>2</cp:revision>
  <dcterms:created xsi:type="dcterms:W3CDTF">2021-02-15T21:22:00Z</dcterms:created>
  <dcterms:modified xsi:type="dcterms:W3CDTF">2021-03-10T09:49:00Z</dcterms:modified>
</cp:coreProperties>
</file>